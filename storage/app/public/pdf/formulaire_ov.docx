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11" w:rsidRDefault="00AF28FC">
      <w:pPr>
        <w:pStyle w:val="Standard"/>
        <w:jc w:val="center"/>
      </w:pPr>
      <w:r>
        <w:rPr>
          <w:rFonts w:ascii="Roboto" w:hAnsi="Roboto"/>
          <w:sz w:val="36"/>
          <w:szCs w:val="36"/>
        </w:rPr>
        <w:t xml:space="preserve">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D57111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674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AF28F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D57111" w:rsidRDefault="00D57111">
            <w:pPr>
              <w:pStyle w:val="Standard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28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6"/>
                <w:szCs w:val="36"/>
              </w:rPr>
              <w:t>OVINS</w:t>
            </w:r>
          </w:p>
        </w:tc>
        <w:tc>
          <w:tcPr>
            <w:tcW w:w="26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57111" w:rsidRDefault="00D57111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6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jc w:val="center"/>
              <w:rPr>
                <w:rFonts w:ascii="DINPro-Black" w:hAnsi="DINPro-Black"/>
                <w:color w:val="FFFFFF"/>
              </w:rPr>
            </w:pPr>
            <w:r>
              <w:rPr>
                <w:rFonts w:ascii="DINPro-Black" w:hAnsi="DINPro-Black"/>
                <w:color w:val="FFFFFF"/>
              </w:rPr>
              <w:t>Eleveur / Propriétaire</w:t>
            </w:r>
          </w:p>
        </w:tc>
        <w:tc>
          <w:tcPr>
            <w:tcW w:w="500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AF28FC">
            <w:pPr>
              <w:pStyle w:val="TableContents"/>
              <w:jc w:val="center"/>
              <w:rPr>
                <w:rFonts w:ascii="DINPro-Black" w:hAnsi="DINPro-Black"/>
                <w:color w:val="FFFFFF"/>
              </w:rPr>
            </w:pPr>
            <w:r>
              <w:rPr>
                <w:rFonts w:ascii="DINPro-Black" w:hAnsi="DINPro-Black"/>
                <w:color w:val="FFFFFF"/>
              </w:rPr>
              <w:t>Vétérinaire</w:t>
            </w: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652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Raison sociale</w:t>
            </w:r>
          </w:p>
        </w:tc>
        <w:tc>
          <w:tcPr>
            <w:tcW w:w="5001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D57111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652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Nom :</w:t>
            </w:r>
          </w:p>
        </w:tc>
        <w:tc>
          <w:tcPr>
            <w:tcW w:w="5001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Nom :</w:t>
            </w: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652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Adresse :</w:t>
            </w:r>
          </w:p>
        </w:tc>
        <w:tc>
          <w:tcPr>
            <w:tcW w:w="5001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Adresse :</w:t>
            </w: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4652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D57111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  <w:tc>
          <w:tcPr>
            <w:tcW w:w="5001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D57111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652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Code Postal :</w:t>
            </w:r>
          </w:p>
        </w:tc>
        <w:tc>
          <w:tcPr>
            <w:tcW w:w="5001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Code Postal :</w:t>
            </w: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652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Commune :</w:t>
            </w:r>
          </w:p>
        </w:tc>
        <w:tc>
          <w:tcPr>
            <w:tcW w:w="5001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Commune</w:t>
            </w: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4652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Téléphone :</w:t>
            </w:r>
          </w:p>
        </w:tc>
        <w:tc>
          <w:tcPr>
            <w:tcW w:w="5001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Téléphone</w:t>
            </w: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4652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N° EDE :</w:t>
            </w:r>
          </w:p>
        </w:tc>
        <w:tc>
          <w:tcPr>
            <w:tcW w:w="5001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D57111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652" w:type="dxa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Email</w:t>
            </w:r>
          </w:p>
        </w:tc>
        <w:tc>
          <w:tcPr>
            <w:tcW w:w="5001" w:type="dxa"/>
            <w:gridSpan w:val="5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Email</w:t>
            </w: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</w:pPr>
            <w:r>
              <w:rPr>
                <w:rFonts w:ascii="DINPro-Light" w:hAnsi="DINPro-Light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72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57111" w:rsidRDefault="00AF28FC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2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pStyle w:val="TableContents"/>
            </w:pPr>
            <w:r>
              <w:rPr>
                <w:rFonts w:ascii="Wingdings" w:eastAsia="Wingdings" w:hAnsi="Wingdings" w:cs="Wingdings"/>
                <w:color w:val="000000"/>
                <w:sz w:val="22"/>
                <w:szCs w:val="30"/>
              </w:rPr>
              <w:t></w:t>
            </w:r>
            <w:r>
              <w:rPr>
                <w:rFonts w:ascii="DINPro-Light" w:hAnsi="DINPro-Light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D57111" w:rsidRDefault="00D57111"/>
    <w:tbl>
      <w:tblPr>
        <w:tblW w:w="96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6631"/>
      </w:tblGrid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29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145FA" w:rsidRDefault="007145FA" w:rsidP="007C2968">
            <w:pPr>
              <w:pStyle w:val="TableContents"/>
              <w:rPr>
                <w:rFonts w:ascii="Roboto" w:hAnsi="Roboto"/>
                <w:color w:val="000000"/>
                <w:sz w:val="22"/>
                <w:szCs w:val="22"/>
              </w:rPr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145FA" w:rsidRDefault="007145FA" w:rsidP="007C2968">
            <w:pPr>
              <w:pStyle w:val="TableContents"/>
              <w:rPr>
                <w:rFonts w:ascii="Roboto" w:hAnsi="Roboto"/>
                <w:color w:val="000000"/>
                <w:szCs w:val="28"/>
              </w:rPr>
            </w:pPr>
          </w:p>
        </w:tc>
      </w:tr>
    </w:tbl>
    <w:p w:rsidR="007145FA" w:rsidRDefault="007145FA" w:rsidP="007145FA">
      <w:pPr>
        <w:rPr>
          <w:vanish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7145FA" w:rsidRPr="007145FA" w:rsidTr="007145FA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Pr="007145FA" w:rsidRDefault="007145FA" w:rsidP="007C2968">
            <w:pPr>
              <w:rPr>
                <w:rFonts w:ascii="DINPro-Light" w:hAnsi="DINPro-Light"/>
                <w:b/>
                <w:bCs/>
                <w:color w:val="FFFFFF"/>
                <w:sz w:val="22"/>
              </w:rPr>
            </w:pPr>
            <w:r w:rsidRPr="007145FA">
              <w:rPr>
                <w:rFonts w:ascii="DINPro-Light" w:hAnsi="DINPro-Light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Pr="007145FA" w:rsidRDefault="007145FA" w:rsidP="007145FA">
            <w:pPr>
              <w:rPr>
                <w:sz w:val="22"/>
              </w:rPr>
            </w:pPr>
            <w:r w:rsidRPr="007145FA">
              <w:rPr>
                <w:rFonts w:ascii="DINPro-Light" w:hAnsi="DINPro-Light"/>
                <w:sz w:val="22"/>
              </w:rPr>
              <w:t>Identification</w:t>
            </w:r>
            <w:r w:rsidRPr="007145FA">
              <w:rPr>
                <w:rFonts w:ascii="DINPro-Light" w:hAnsi="DINPro-Light"/>
                <w:sz w:val="22"/>
              </w:rPr>
              <w:t>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Pr="007145FA" w:rsidRDefault="007145FA" w:rsidP="007C2968">
            <w:pPr>
              <w:rPr>
                <w:rFonts w:ascii="DINPro-Light" w:hAnsi="DINPro-Light"/>
                <w:sz w:val="22"/>
              </w:rPr>
            </w:pP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775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laine piqué</w:t>
            </w: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7145FA" w:rsidRDefault="007145FA" w:rsidP="007145FA">
      <w:pPr>
        <w:rPr>
          <w:rFonts w:ascii="Crimson Text SemiBold" w:hAnsi="Crimson Text SemiBold"/>
          <w:sz w:val="20"/>
          <w:szCs w:val="20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7145FA" w:rsidRPr="007145FA" w:rsidTr="007145FA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Pr="007145FA" w:rsidRDefault="007145FA" w:rsidP="007145FA">
            <w:pPr>
              <w:rPr>
                <w:rFonts w:ascii="DINPro-Light" w:hAnsi="DINPro-Light"/>
                <w:b/>
                <w:bCs/>
                <w:color w:val="FFFFFF"/>
                <w:sz w:val="22"/>
              </w:rPr>
            </w:pPr>
            <w:r w:rsidRPr="007145FA">
              <w:rPr>
                <w:rFonts w:ascii="DINPro-Light" w:hAnsi="DINPro-Light"/>
                <w:b/>
                <w:bCs/>
                <w:color w:val="FFFFFF"/>
                <w:sz w:val="22"/>
              </w:rPr>
              <w:t>Prélèvement n° 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Pr="007145FA" w:rsidRDefault="007145FA" w:rsidP="007145FA">
            <w:pPr>
              <w:rPr>
                <w:sz w:val="22"/>
              </w:rPr>
            </w:pPr>
            <w:r w:rsidRPr="007145FA">
              <w:rPr>
                <w:rFonts w:ascii="DINPro-Light" w:hAnsi="DINPro-Light"/>
                <w:sz w:val="22"/>
              </w:rPr>
              <w:t>Identification: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Pr="007145FA" w:rsidRDefault="007145FA" w:rsidP="007145FA">
            <w:pPr>
              <w:rPr>
                <w:rFonts w:ascii="DINPro-Light" w:hAnsi="DINPro-Light"/>
                <w:sz w:val="22"/>
              </w:rPr>
            </w:pP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775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laine piqué</w:t>
            </w: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7145FA" w:rsidRDefault="007145FA" w:rsidP="007145FA">
      <w:pPr>
        <w:rPr>
          <w:rFonts w:ascii="Crimson Text SemiBold" w:hAnsi="Crimson Text SemiBold"/>
          <w:sz w:val="20"/>
          <w:szCs w:val="20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5"/>
        <w:gridCol w:w="622"/>
        <w:gridCol w:w="1134"/>
        <w:gridCol w:w="1245"/>
        <w:gridCol w:w="1449"/>
        <w:gridCol w:w="477"/>
        <w:gridCol w:w="1926"/>
      </w:tblGrid>
      <w:tr w:rsidR="007145FA" w:rsidRPr="007145FA" w:rsidTr="007145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Pr="007145FA" w:rsidRDefault="007145FA" w:rsidP="007145FA">
            <w:pPr>
              <w:rPr>
                <w:rFonts w:ascii="DINPro-Light" w:hAnsi="DINPro-Light"/>
                <w:b/>
                <w:bCs/>
                <w:color w:val="FFFFFF"/>
                <w:sz w:val="22"/>
              </w:rPr>
            </w:pPr>
            <w:r w:rsidRPr="007145FA">
              <w:rPr>
                <w:rFonts w:ascii="DINPro-Light" w:hAnsi="DINPro-Light"/>
                <w:b/>
                <w:bCs/>
                <w:color w:val="FFFFFF"/>
                <w:sz w:val="22"/>
              </w:rPr>
              <w:t>Prélèvement n° 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Pr="007145FA" w:rsidRDefault="007145FA" w:rsidP="007145FA">
            <w:pPr>
              <w:rPr>
                <w:sz w:val="22"/>
              </w:rPr>
            </w:pPr>
            <w:r w:rsidRPr="007145FA">
              <w:rPr>
                <w:rFonts w:ascii="DINPro-Light" w:hAnsi="DINPro-Light"/>
                <w:sz w:val="22"/>
              </w:rPr>
              <w:t>Identification: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Pr="007145FA" w:rsidRDefault="007145FA" w:rsidP="007145FA">
            <w:pPr>
              <w:rPr>
                <w:rFonts w:ascii="DINPro-Light" w:hAnsi="DINPro-Light"/>
                <w:sz w:val="22"/>
              </w:rPr>
            </w:pP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962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b/>
                <w:bCs/>
                <w:sz w:val="20"/>
                <w:szCs w:val="20"/>
              </w:rPr>
            </w:pPr>
            <w:r>
              <w:rPr>
                <w:rFonts w:ascii="DINPro-Light" w:hAnsi="DINPro-Light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397" w:type="dxa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oui</w:t>
            </w:r>
          </w:p>
        </w:tc>
        <w:tc>
          <w:tcPr>
            <w:tcW w:w="192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jc w:val="center"/>
            </w:pPr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INPro-Light" w:hAnsi="DINPro-Light"/>
                <w:sz w:val="20"/>
                <w:szCs w:val="20"/>
              </w:rPr>
              <w:t>ne sais pas</w:t>
            </w: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775" w:type="dxa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sz w:val="20"/>
                <w:szCs w:val="20"/>
              </w:rPr>
            </w:pPr>
            <w:r>
              <w:rPr>
                <w:rFonts w:ascii="DINPro-Light" w:hAnsi="DINPro-Light"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laine piqué</w:t>
            </w:r>
          </w:p>
        </w:tc>
      </w:tr>
      <w:tr w:rsidR="007145FA" w:rsidTr="007C2968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pPr>
              <w:rPr>
                <w:rFonts w:ascii="DINPro-Light" w:hAnsi="DINPro-Light"/>
                <w:sz w:val="20"/>
                <w:szCs w:val="20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45FA" w:rsidRDefault="007145FA" w:rsidP="007C2968">
            <w:r>
              <w:rPr>
                <w:rFonts w:ascii="Wingdings" w:eastAsia="Wingdings" w:hAnsi="Wingdings" w:cs="Wingdings"/>
                <w:color w:val="000000"/>
                <w:sz w:val="20"/>
                <w:szCs w:val="20"/>
              </w:rPr>
              <w:t></w:t>
            </w:r>
            <w:r>
              <w:rPr>
                <w:rFonts w:ascii="DINPro-Light" w:hAnsi="DINPro-Light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7145FA" w:rsidRDefault="007145FA" w:rsidP="007145FA">
      <w:pPr>
        <w:pStyle w:val="Standard"/>
        <w:jc w:val="right"/>
        <w:rPr>
          <w:rFonts w:ascii="Crimson Text SemiBold" w:hAnsi="Crimson Text SemiBold"/>
          <w:i/>
          <w:iCs/>
          <w:sz w:val="18"/>
          <w:szCs w:val="18"/>
        </w:rPr>
      </w:pPr>
      <w:r>
        <w:rPr>
          <w:rFonts w:ascii="Crimson Text SemiBold" w:hAnsi="Crimson Text SemiBold"/>
          <w:i/>
          <w:iCs/>
          <w:sz w:val="18"/>
          <w:szCs w:val="18"/>
        </w:rPr>
        <w:t>Indiquez clairement le nom de chaque prélèvement sur les sachets</w:t>
      </w:r>
    </w:p>
    <w:p w:rsidR="007145FA" w:rsidRDefault="007145FA" w:rsidP="007145FA">
      <w:pPr>
        <w:pStyle w:val="Standard"/>
        <w:jc w:val="right"/>
        <w:rPr>
          <w:rFonts w:ascii="Crimson Text SemiBold" w:hAnsi="Crimson Text SemiBold"/>
          <w:i/>
          <w:iCs/>
          <w:sz w:val="18"/>
          <w:szCs w:val="18"/>
        </w:rPr>
      </w:pPr>
      <w:r>
        <w:rPr>
          <w:rFonts w:ascii="Crimson Text SemiBold" w:hAnsi="Crimson Text SemiBold"/>
          <w:i/>
          <w:iCs/>
          <w:sz w:val="18"/>
          <w:szCs w:val="18"/>
        </w:rPr>
        <w:t>Si vous avez plus de 3 prélèvements, merci d’imprimer une seconde feuille</w:t>
      </w:r>
    </w:p>
    <w:p w:rsidR="007145FA" w:rsidRDefault="007145FA" w:rsidP="007145FA">
      <w:pPr>
        <w:jc w:val="center"/>
        <w:rPr>
          <w:sz w:val="20"/>
        </w:rPr>
      </w:pPr>
    </w:p>
    <w:p w:rsidR="007145FA" w:rsidRPr="00B51163" w:rsidRDefault="007145FA" w:rsidP="007145FA">
      <w:pPr>
        <w:jc w:val="center"/>
        <w:rPr>
          <w:sz w:val="20"/>
        </w:rPr>
      </w:pPr>
      <w:r>
        <w:rPr>
          <w:sz w:val="20"/>
        </w:rPr>
        <w:t>En remplissant ce formulaire, vous nous autorisez implicitement à utiliser les données fournies pour pouvoir vous transmettre les résultats des analyses et vous permettre d’y accéder sur le site https://parasitlab.org</w:t>
      </w:r>
    </w:p>
    <w:p w:rsidR="007145FA" w:rsidRDefault="007145FA"/>
    <w:p w:rsidR="00D57111" w:rsidRDefault="00AF28FC">
      <w:r>
        <w:rPr>
          <w:rFonts w:ascii="DINPro-Light" w:hAnsi="DINPro-Light"/>
          <w:sz w:val="32"/>
          <w:szCs w:val="32"/>
        </w:rPr>
        <w:lastRenderedPageBreak/>
        <w:t xml:space="preserve">Choix de l’analyse </w:t>
      </w:r>
      <w:r>
        <w:rPr>
          <w:rFonts w:ascii="DINPro-Light" w:hAnsi="DINPro-Light"/>
          <w:szCs w:val="28"/>
        </w:rPr>
        <w:t>(cocher la case correspondante)</w:t>
      </w:r>
    </w:p>
    <w:p w:rsidR="00D57111" w:rsidRPr="007145FA" w:rsidRDefault="00D57111">
      <w:pPr>
        <w:pStyle w:val="Standard"/>
        <w:spacing w:before="170"/>
        <w:rPr>
          <w:rFonts w:ascii="Roboto" w:hAnsi="Roboto"/>
          <w:sz w:val="2"/>
          <w:szCs w:val="12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"/>
        <w:gridCol w:w="5633"/>
        <w:gridCol w:w="1044"/>
        <w:gridCol w:w="833"/>
        <w:gridCol w:w="833"/>
        <w:gridCol w:w="833"/>
      </w:tblGrid>
      <w:tr w:rsidR="00D57111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Parasites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astro-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i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ntestinaux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Prélev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n°1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Prélèv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n°2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</w:pPr>
            <w:proofErr w:type="spellStart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Prélèv</w:t>
            </w:r>
            <w:proofErr w:type="spellEnd"/>
            <w:r>
              <w:rPr>
                <w:rFonts w:ascii="Calibri" w:eastAsia="Calibri" w:hAnsi="Calibri" w:cs="DejaVu Sans"/>
                <w:bCs/>
                <w:color w:val="00000A"/>
                <w:kern w:val="0"/>
                <w:sz w:val="20"/>
                <w:szCs w:val="20"/>
                <w:lang w:eastAsia="en-US" w:bidi="ar-SA"/>
              </w:rPr>
              <w:t>. n°3</w:t>
            </w: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1a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individuelle (1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animal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14,60 €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1b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17,50 €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1c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color w:val="00000A"/>
                <w:kern w:val="0"/>
                <w:sz w:val="20"/>
                <w:szCs w:val="22"/>
                <w:lang w:eastAsia="en-US" w:bidi="ar-SA"/>
              </w:rPr>
              <w:t>nalyses individuelles multiples (par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11,00 €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1d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ack de 3 échantillons de mélange (5 animaux maximum)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42,00 €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1e</w:t>
            </w:r>
          </w:p>
        </w:tc>
        <w:tc>
          <w:tcPr>
            <w:tcW w:w="5633" w:type="dxa"/>
            <w:tcBorders>
              <w:top w:val="dotted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ack suivi annuel </w:t>
            </w:r>
            <w:r>
              <w:rPr>
                <w:rFonts w:ascii="Calibri" w:eastAsia="Calibri" w:hAnsi="Calibri" w:cs="DejaVu Sans"/>
                <w:i/>
                <w:kern w:val="0"/>
                <w:sz w:val="20"/>
                <w:szCs w:val="22"/>
                <w:lang w:eastAsia="en-US" w:bidi="ar-SA"/>
              </w:rPr>
              <w:t>(4 envois de 3 échantillons par an)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130,00 €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Parasites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astro-Intestinaux + </w:t>
            </w: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etite douve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2a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individuelle (1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animal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15,60 €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2b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21,00 €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2c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color w:val="00000A"/>
                <w:kern w:val="0"/>
                <w:sz w:val="20"/>
                <w:szCs w:val="22"/>
                <w:lang w:eastAsia="en-US" w:bidi="ar-SA"/>
              </w:rPr>
              <w:t>nalyses individuelles multiples (par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13,00 €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2d</w:t>
            </w:r>
          </w:p>
        </w:tc>
        <w:tc>
          <w:tcPr>
            <w:tcW w:w="5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ack de 3 échantillons de mélange (5 animaux 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maximum)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45,00 €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2e</w:t>
            </w:r>
          </w:p>
        </w:tc>
        <w:tc>
          <w:tcPr>
            <w:tcW w:w="5633" w:type="dxa"/>
            <w:tcBorders>
              <w:top w:val="dotted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P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ack suivi annuel </w:t>
            </w:r>
            <w:r>
              <w:rPr>
                <w:rFonts w:ascii="Calibri" w:eastAsia="Calibri" w:hAnsi="Calibri" w:cs="DejaVu Sans"/>
                <w:i/>
                <w:kern w:val="0"/>
                <w:sz w:val="20"/>
                <w:szCs w:val="22"/>
                <w:lang w:eastAsia="en-US" w:bidi="ar-SA"/>
              </w:rPr>
              <w:t>(4 envois de 3 échantillons par an)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140,00 €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Strongles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 pulmonaires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AF28F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3a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nalyse individuelle (1 animal)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10,30 €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AF28F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3b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nalyse de mélange (5 </w:t>
            </w: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>animaux maximum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18,00 €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D57111" w:rsidRDefault="00D57111"/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"/>
        <w:gridCol w:w="5633"/>
        <w:gridCol w:w="1044"/>
        <w:gridCol w:w="833"/>
        <w:gridCol w:w="833"/>
        <w:gridCol w:w="833"/>
      </w:tblGrid>
      <w:tr w:rsidR="00D57111">
        <w:tblPrEx>
          <w:tblCellMar>
            <w:top w:w="0" w:type="dxa"/>
            <w:bottom w:w="0" w:type="dxa"/>
          </w:tblCellMar>
        </w:tblPrEx>
        <w:trPr>
          <w:trHeight w:val="295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G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rande douve et </w:t>
            </w:r>
            <w:proofErr w:type="spellStart"/>
            <w:r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aramphistome</w:t>
            </w:r>
            <w:proofErr w:type="spellEnd"/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color w:val="00000A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AF28F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4a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57111" w:rsidRDefault="00AF28FC">
            <w:pPr>
              <w:spacing w:before="57" w:after="57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 Analyse de mélange (mélange de 4 échantillons)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19,50 €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 xml:space="preserve">Quantification </w:t>
            </w:r>
            <w:r>
              <w:rPr>
                <w:rFonts w:ascii="Calibri" w:eastAsia="Calibri" w:hAnsi="Calibri" w:cs="DejaVu Sans"/>
                <w:b/>
                <w:i/>
                <w:smallCaps/>
                <w:kern w:val="0"/>
                <w:sz w:val="20"/>
                <w:szCs w:val="22"/>
                <w:lang w:eastAsia="en-US" w:bidi="ar-SA"/>
              </w:rPr>
              <w:t>Haemonchus contortus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5a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D57111" w:rsidRDefault="00AF28FC">
            <w:pPr>
              <w:textAlignment w:val="auto"/>
            </w:pPr>
            <w:r>
              <w:rPr>
                <w:rFonts w:ascii="Calibri" w:eastAsia="Calibri" w:hAnsi="Calibri" w:cs="DejaVu Sans"/>
                <w:color w:val="00000A"/>
                <w:kern w:val="0"/>
                <w:sz w:val="22"/>
                <w:szCs w:val="22"/>
                <w:lang w:eastAsia="en-US" w:bidi="ar-SA"/>
              </w:rPr>
              <w:t xml:space="preserve"> A</w:t>
            </w: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nalyse de mélange (mélange de 5 échantillons)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49,95 €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7140" w:type="dxa"/>
            <w:gridSpan w:val="3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spacing w:before="57" w:after="57"/>
              <w:textAlignment w:val="auto"/>
            </w:pPr>
            <w:r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  <w:t>Test d’efficacité d’un vermifuge</w:t>
            </w: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single" w:sz="12" w:space="0" w:color="000000"/>
              <w:bottom w:val="dotted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spacing w:before="57" w:after="57"/>
              <w:textAlignment w:val="auto"/>
              <w:rPr>
                <w:rFonts w:ascii="Calibri" w:eastAsia="Calibri" w:hAnsi="Calibri" w:cs="DejaVu Sans"/>
                <w:b/>
                <w:smallCaps/>
                <w:kern w:val="0"/>
                <w:sz w:val="20"/>
                <w:szCs w:val="22"/>
                <w:lang w:eastAsia="en-US" w:bidi="ar-SA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183"/>
        </w:trPr>
        <w:tc>
          <w:tcPr>
            <w:tcW w:w="463" w:type="dxa"/>
            <w:tcBorders>
              <w:top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AF28FC">
            <w:pPr>
              <w:spacing w:before="57" w:after="57"/>
              <w:textAlignment w:val="auto"/>
              <w:rPr>
                <w:rFonts w:ascii="Calibri Light" w:hAnsi="Calibri Light" w:cs="Calibri Light"/>
                <w:b/>
                <w:bCs/>
                <w:color w:val="FFFFFF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</w:rPr>
              <w:t>6a</w:t>
            </w:r>
          </w:p>
        </w:tc>
        <w:tc>
          <w:tcPr>
            <w:tcW w:w="5633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dotted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57111" w:rsidRDefault="00AF28FC">
            <w:pPr>
              <w:spacing w:before="57" w:after="57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 xml:space="preserve"> Analyses coprologiques de mélange avant et après vermifuge</w:t>
            </w:r>
          </w:p>
        </w:tc>
        <w:tc>
          <w:tcPr>
            <w:tcW w:w="1044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111" w:rsidRDefault="00AF28FC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  <w:r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  <w:t>50,00 €</w:t>
            </w: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  <w:tc>
          <w:tcPr>
            <w:tcW w:w="833" w:type="dxa"/>
            <w:tcBorders>
              <w:top w:val="dotted" w:sz="4" w:space="0" w:color="000000"/>
              <w:left w:val="dotted" w:sz="4" w:space="0" w:color="000000"/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7111" w:rsidRDefault="00D57111">
            <w:pPr>
              <w:jc w:val="center"/>
              <w:textAlignment w:val="auto"/>
              <w:rPr>
                <w:rFonts w:ascii="Calibri" w:eastAsia="Calibri" w:hAnsi="Calibri" w:cs="DejaVu Sans"/>
                <w:kern w:val="0"/>
                <w:sz w:val="20"/>
                <w:szCs w:val="22"/>
                <w:lang w:eastAsia="en-US" w:bidi="ar-SA"/>
              </w:rPr>
            </w:pPr>
          </w:p>
        </w:tc>
      </w:tr>
    </w:tbl>
    <w:p w:rsidR="00D57111" w:rsidRDefault="00D57111">
      <w:pPr>
        <w:rPr>
          <w:rFonts w:ascii="Crimson Text SemiBold" w:hAnsi="Crimson Text SemiBold"/>
          <w:sz w:val="20"/>
          <w:szCs w:val="20"/>
        </w:rPr>
      </w:pPr>
    </w:p>
    <w:p w:rsidR="00D57111" w:rsidRDefault="00AF28FC">
      <w:r>
        <w:rPr>
          <w:rFonts w:ascii="DINPro-Light" w:hAnsi="DINPro-Light"/>
          <w:sz w:val="32"/>
          <w:szCs w:val="28"/>
        </w:rPr>
        <w:t xml:space="preserve">Information à nous transmettre </w:t>
      </w:r>
      <w:r>
        <w:rPr>
          <w:rFonts w:ascii="DINPro-Light" w:hAnsi="DINPro-Light"/>
        </w:rPr>
        <w:t>(suivi, pathologies, mortalités, etc.)</w:t>
      </w:r>
      <w:r>
        <w:rPr>
          <w:rFonts w:ascii="DINPro-Light" w:hAnsi="DINPro-Light"/>
          <w:sz w:val="32"/>
          <w:szCs w:val="28"/>
        </w:rPr>
        <w:t>.</w:t>
      </w:r>
    </w:p>
    <w:tbl>
      <w:tblPr>
        <w:tblW w:w="970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1"/>
        <w:gridCol w:w="4854"/>
      </w:tblGrid>
      <w:tr w:rsidR="00D57111" w:rsidTr="00A32BC0">
        <w:tblPrEx>
          <w:tblCellMar>
            <w:top w:w="0" w:type="dxa"/>
            <w:bottom w:w="0" w:type="dxa"/>
          </w:tblCellMar>
        </w:tblPrEx>
        <w:trPr>
          <w:trHeight w:val="1271"/>
        </w:trPr>
        <w:tc>
          <w:tcPr>
            <w:tcW w:w="9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D57111">
            <w:pPr>
              <w:pStyle w:val="TableContents"/>
              <w:rPr>
                <w:color w:val="000000"/>
                <w:sz w:val="72"/>
                <w:szCs w:val="154"/>
              </w:rPr>
            </w:pPr>
          </w:p>
        </w:tc>
      </w:tr>
      <w:tr w:rsidR="00D57111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4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Date :</w:t>
            </w:r>
          </w:p>
          <w:p w:rsidR="007145FA" w:rsidRDefault="007145FA">
            <w:pPr>
              <w:pStyle w:val="TableContents"/>
              <w:rPr>
                <w:rFonts w:ascii="DINPro-Light" w:hAnsi="DINPro-Light"/>
                <w:color w:val="000000"/>
              </w:rPr>
            </w:pPr>
          </w:p>
          <w:p w:rsidR="007145FA" w:rsidRDefault="007145FA">
            <w:pPr>
              <w:pStyle w:val="TableContents"/>
              <w:rPr>
                <w:rFonts w:ascii="DINPro-Light" w:hAnsi="DINPro-Light"/>
                <w:color w:val="000000"/>
              </w:rPr>
            </w:pPr>
          </w:p>
          <w:p w:rsidR="007145FA" w:rsidRDefault="007145FA">
            <w:pPr>
              <w:pStyle w:val="TableContents"/>
              <w:rPr>
                <w:rFonts w:ascii="DINPro-Light" w:hAnsi="DINPro-Light"/>
                <w:color w:val="000000"/>
              </w:rPr>
            </w:pPr>
          </w:p>
        </w:tc>
        <w:tc>
          <w:tcPr>
            <w:tcW w:w="48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7111" w:rsidRDefault="00AF28FC">
            <w:pPr>
              <w:pStyle w:val="TableContents"/>
              <w:rPr>
                <w:rFonts w:ascii="DINPro-Light" w:hAnsi="DINPro-Light"/>
                <w:color w:val="000000"/>
              </w:rPr>
            </w:pPr>
            <w:r>
              <w:rPr>
                <w:rFonts w:ascii="DINPro-Light" w:hAnsi="DINPro-Light"/>
                <w:color w:val="000000"/>
              </w:rPr>
              <w:t>Signature :</w:t>
            </w:r>
          </w:p>
        </w:tc>
      </w:tr>
    </w:tbl>
    <w:p w:rsidR="007145FA" w:rsidRPr="007145FA" w:rsidRDefault="007145FA" w:rsidP="007145FA">
      <w:pPr>
        <w:pStyle w:val="Standard"/>
        <w:shd w:val="clear" w:color="auto" w:fill="CCCCCC"/>
        <w:spacing w:before="170"/>
        <w:jc w:val="center"/>
        <w:rPr>
          <w:rFonts w:ascii="Roboto" w:hAnsi="Roboto"/>
          <w:sz w:val="8"/>
          <w:szCs w:val="22"/>
        </w:rPr>
      </w:pPr>
    </w:p>
    <w:p w:rsidR="007145FA" w:rsidRDefault="007145FA" w:rsidP="007145FA">
      <w:pPr>
        <w:pStyle w:val="Standard"/>
        <w:shd w:val="clear" w:color="auto" w:fill="CCCCCC"/>
        <w:spacing w:before="170"/>
        <w:jc w:val="center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Pour des conditions optimales, envoyez les prélèvements le lundi ou le mardi.</w:t>
      </w:r>
    </w:p>
    <w:p w:rsidR="00D57111" w:rsidRDefault="007145FA" w:rsidP="00A32BC0">
      <w:pPr>
        <w:pStyle w:val="Standard"/>
        <w:shd w:val="clear" w:color="auto" w:fill="CCCCCC"/>
        <w:spacing w:before="170"/>
        <w:jc w:val="center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Vous pouvez les déposer au Pôle Bio les lundi, mardi ou jeudi entre 9h et 12h30</w:t>
      </w:r>
    </w:p>
    <w:p w:rsidR="00A32BC0" w:rsidRPr="00A32BC0" w:rsidRDefault="00A32BC0" w:rsidP="00A32BC0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bookmarkStart w:id="0" w:name="_GoBack"/>
      <w:bookmarkEnd w:id="0"/>
    </w:p>
    <w:sectPr w:rsidR="00A32BC0" w:rsidRPr="00A32BC0">
      <w:headerReference w:type="default" r:id="rId6"/>
      <w:footerReference w:type="default" r:id="rId7"/>
      <w:pgSz w:w="11906" w:h="16838"/>
      <w:pgMar w:top="720" w:right="1134" w:bottom="1134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8FC" w:rsidRDefault="00AF28FC">
      <w:r>
        <w:separator/>
      </w:r>
    </w:p>
  </w:endnote>
  <w:endnote w:type="continuationSeparator" w:id="0">
    <w:p w:rsidR="00AF28FC" w:rsidRDefault="00AF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INPro-Black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Light">
    <w:panose1 w:val="02000504040000020003"/>
    <w:charset w:val="00"/>
    <w:family w:val="modern"/>
    <w:notTrueType/>
    <w:pitch w:val="variable"/>
    <w:sig w:usb0="800002AF" w:usb1="4000206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 SemiBold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les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1E" w:rsidRDefault="00AF28FC">
    <w:pPr>
      <w:pStyle w:val="Pieddepage"/>
      <w:spacing w:after="57"/>
      <w:jc w:val="center"/>
      <w:rPr>
        <w:rFonts w:ascii="Timeless" w:hAnsi="Timeless"/>
        <w:sz w:val="20"/>
        <w:szCs w:val="16"/>
      </w:rPr>
    </w:pPr>
    <w:r>
      <w:rPr>
        <w:rFonts w:ascii="Timeless" w:hAnsi="Timeless"/>
        <w:sz w:val="20"/>
        <w:szCs w:val="16"/>
      </w:rPr>
      <w:t>Parasit’Lab (</w:t>
    </w:r>
    <w:proofErr w:type="spellStart"/>
    <w:r>
      <w:rPr>
        <w:rFonts w:ascii="Timeless" w:hAnsi="Timeless"/>
        <w:sz w:val="20"/>
        <w:szCs w:val="16"/>
      </w:rPr>
      <w:t>Fibl</w:t>
    </w:r>
    <w:proofErr w:type="spellEnd"/>
    <w:r>
      <w:rPr>
        <w:rFonts w:ascii="Timeless" w:hAnsi="Timeless"/>
        <w:sz w:val="20"/>
        <w:szCs w:val="16"/>
      </w:rPr>
      <w:t xml:space="preserve"> France) – Pôle Bio – </w:t>
    </w:r>
    <w:proofErr w:type="spellStart"/>
    <w:r>
      <w:rPr>
        <w:rFonts w:ascii="Timeless" w:hAnsi="Timeless"/>
        <w:sz w:val="20"/>
        <w:szCs w:val="16"/>
      </w:rPr>
      <w:t>Ecosite</w:t>
    </w:r>
    <w:proofErr w:type="spellEnd"/>
    <w:r>
      <w:rPr>
        <w:rFonts w:ascii="Timeless" w:hAnsi="Timeless"/>
        <w:sz w:val="20"/>
        <w:szCs w:val="16"/>
      </w:rPr>
      <w:t xml:space="preserve"> de Val de Drôme – 150 av. de Judée – 26400 EURRE</w:t>
    </w:r>
  </w:p>
  <w:p w:rsidR="000D1E1E" w:rsidRDefault="00AF28FC">
    <w:pPr>
      <w:pStyle w:val="Pieddepage"/>
      <w:jc w:val="center"/>
    </w:pPr>
    <w:hyperlink r:id="rId1" w:history="1">
      <w:r>
        <w:rPr>
          <w:rFonts w:ascii="Timeless" w:hAnsi="Timeless"/>
          <w:sz w:val="20"/>
          <w:szCs w:val="16"/>
        </w:rPr>
        <w:t>www.parasitlab.fr</w:t>
      </w:r>
    </w:hyperlink>
    <w:r>
      <w:rPr>
        <w:rFonts w:ascii="Timeless" w:hAnsi="Timeless"/>
        <w:sz w:val="20"/>
        <w:szCs w:val="16"/>
      </w:rPr>
      <w:t xml:space="preserve"> 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8FC" w:rsidRDefault="00AF28FC">
      <w:r>
        <w:rPr>
          <w:color w:val="000000"/>
        </w:rPr>
        <w:separator/>
      </w:r>
    </w:p>
  </w:footnote>
  <w:footnote w:type="continuationSeparator" w:id="0">
    <w:p w:rsidR="00AF28FC" w:rsidRDefault="00AF2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FA" w:rsidRDefault="007145FA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5490210</wp:posOffset>
          </wp:positionH>
          <wp:positionV relativeFrom="paragraph">
            <wp:posOffset>-152400</wp:posOffset>
          </wp:positionV>
          <wp:extent cx="485775" cy="500063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5000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-247650</wp:posOffset>
          </wp:positionV>
          <wp:extent cx="1714500" cy="42132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421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57111"/>
    <w:rsid w:val="007145FA"/>
    <w:rsid w:val="008A5DB3"/>
    <w:rsid w:val="00A32BC0"/>
    <w:rsid w:val="00AF28FC"/>
    <w:rsid w:val="00D5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51C3C"/>
  <w15:docId w15:val="{B74A95BD-25D1-4D59-AE19-3A0FB65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7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rasitlab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4</cp:revision>
  <cp:lastPrinted>2020-04-09T11:37:00Z</cp:lastPrinted>
  <dcterms:created xsi:type="dcterms:W3CDTF">2021-02-11T14:27:00Z</dcterms:created>
  <dcterms:modified xsi:type="dcterms:W3CDTF">2021-02-11T14:31:00Z</dcterms:modified>
</cp:coreProperties>
</file>